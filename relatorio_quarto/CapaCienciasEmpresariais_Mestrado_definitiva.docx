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5514" w14:textId="4A679F6B" w:rsidR="00275B27" w:rsidRDefault="001A2385">
      <w:pPr>
        <w:spacing w:after="0" w:line="14" w:lineRule="auto"/>
        <w:rPr>
          <w:rFonts w:ascii="Helvetica" w:hAnsi="Helvetica"/>
          <w:sz w:val="12"/>
        </w:rPr>
      </w:pPr>
      <w:r w:rsidRPr="009B33EE">
        <w:rPr>
          <w:rFonts w:ascii="Helvetica" w:hAnsi="Helvetica"/>
          <w:noProof/>
          <w:sz w:val="12"/>
          <w:lang w:val="en-US"/>
        </w:rPr>
        <w:drawing>
          <wp:anchor distT="0" distB="0" distL="114300" distR="114300" simplePos="0" relativeHeight="251671552" behindDoc="0" locked="0" layoutInCell="1" allowOverlap="1" wp14:anchorId="08C0B244" wp14:editId="5C639382">
            <wp:simplePos x="0" y="0"/>
            <wp:positionH relativeFrom="margin">
              <wp:posOffset>775970</wp:posOffset>
            </wp:positionH>
            <wp:positionV relativeFrom="margin">
              <wp:posOffset>0</wp:posOffset>
            </wp:positionV>
            <wp:extent cx="38100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FB9F4" w14:textId="77777777" w:rsidR="00275B27" w:rsidRDefault="00275B27">
      <w:pPr>
        <w:spacing w:after="0" w:line="14" w:lineRule="auto"/>
        <w:rPr>
          <w:rFonts w:ascii="Helvetica" w:hAnsi="Helvetica"/>
          <w:sz w:val="12"/>
        </w:rPr>
      </w:pPr>
    </w:p>
    <w:p w14:paraId="562DAFBD" w14:textId="77777777" w:rsidR="00275B27" w:rsidRDefault="00275B27">
      <w:pPr>
        <w:spacing w:after="0" w:line="14" w:lineRule="auto"/>
        <w:rPr>
          <w:rFonts w:ascii="Helvetica" w:hAnsi="Helvetica"/>
          <w:sz w:val="12"/>
        </w:rPr>
      </w:pPr>
    </w:p>
    <w:p w14:paraId="31BBC74B" w14:textId="77777777" w:rsidR="00275B27" w:rsidRDefault="00275B27">
      <w:pPr>
        <w:spacing w:after="0" w:line="14" w:lineRule="auto"/>
        <w:rPr>
          <w:rFonts w:ascii="Helvetica" w:hAnsi="Helvetica"/>
          <w:sz w:val="12"/>
        </w:rPr>
      </w:pPr>
    </w:p>
    <w:p w14:paraId="0BD955BA" w14:textId="77777777" w:rsidR="00275B27" w:rsidRDefault="00275B27">
      <w:pPr>
        <w:spacing w:after="0" w:line="14" w:lineRule="auto"/>
        <w:rPr>
          <w:rFonts w:ascii="Helvetica" w:hAnsi="Helvetica"/>
          <w:sz w:val="12"/>
        </w:rPr>
      </w:pPr>
    </w:p>
    <w:p w14:paraId="2BBA6D01" w14:textId="77777777" w:rsidR="00275B27" w:rsidRDefault="00275B27">
      <w:pPr>
        <w:spacing w:after="0" w:line="14" w:lineRule="auto"/>
        <w:rPr>
          <w:rFonts w:ascii="Helvetica" w:hAnsi="Helvetica"/>
          <w:sz w:val="12"/>
        </w:rPr>
      </w:pPr>
    </w:p>
    <w:p w14:paraId="29F48E31" w14:textId="77777777" w:rsidR="00275B27" w:rsidRDefault="00275B27">
      <w:pPr>
        <w:spacing w:after="0" w:line="14" w:lineRule="auto"/>
        <w:rPr>
          <w:rFonts w:ascii="Helvetica" w:hAnsi="Helvetica"/>
          <w:sz w:val="12"/>
        </w:rPr>
      </w:pPr>
    </w:p>
    <w:p w14:paraId="25FFA493" w14:textId="77777777" w:rsidR="00275B27" w:rsidRDefault="00275B27">
      <w:pPr>
        <w:spacing w:after="0" w:line="14" w:lineRule="auto"/>
        <w:rPr>
          <w:rFonts w:ascii="Helvetica" w:hAnsi="Helvetica"/>
          <w:sz w:val="12"/>
        </w:rPr>
      </w:pPr>
    </w:p>
    <w:p w14:paraId="5B596CC6" w14:textId="77777777" w:rsidR="00275B27" w:rsidRDefault="00275B27">
      <w:pPr>
        <w:spacing w:after="0" w:line="14" w:lineRule="auto"/>
        <w:rPr>
          <w:rFonts w:ascii="Helvetica" w:hAnsi="Helvetica"/>
          <w:sz w:val="12"/>
        </w:rPr>
      </w:pPr>
    </w:p>
    <w:p w14:paraId="10AECBD0" w14:textId="013E3443" w:rsidR="00275B27" w:rsidRDefault="00275B27" w:rsidP="009427ED">
      <w:pPr>
        <w:spacing w:after="0" w:line="14" w:lineRule="auto"/>
        <w:ind w:left="2268"/>
        <w:rPr>
          <w:rFonts w:ascii="Helvetica" w:hAnsi="Helvetica"/>
          <w:sz w:val="12"/>
        </w:rPr>
      </w:pPr>
    </w:p>
    <w:p w14:paraId="1CCDA2E9" w14:textId="77777777" w:rsidR="00275B27" w:rsidRDefault="00275B27">
      <w:pPr>
        <w:spacing w:after="0" w:line="14" w:lineRule="auto"/>
        <w:rPr>
          <w:rFonts w:ascii="Helvetica" w:hAnsi="Helvetica"/>
          <w:sz w:val="12"/>
        </w:rPr>
      </w:pPr>
    </w:p>
    <w:p w14:paraId="17EF8EE7" w14:textId="77777777" w:rsidR="00275B27" w:rsidRDefault="00275B27">
      <w:pPr>
        <w:spacing w:after="0" w:line="14" w:lineRule="auto"/>
        <w:rPr>
          <w:rFonts w:ascii="Helvetica" w:hAnsi="Helvetica"/>
          <w:sz w:val="12"/>
        </w:rPr>
      </w:pPr>
    </w:p>
    <w:p w14:paraId="5C49E79E" w14:textId="77777777" w:rsidR="00275B27" w:rsidRDefault="00275B27">
      <w:pPr>
        <w:spacing w:after="0" w:line="14" w:lineRule="auto"/>
        <w:rPr>
          <w:rFonts w:ascii="Helvetica" w:hAnsi="Helvetica"/>
          <w:sz w:val="12"/>
        </w:rPr>
      </w:pPr>
    </w:p>
    <w:p w14:paraId="1A477EFA" w14:textId="77777777" w:rsidR="00275B27" w:rsidRDefault="00275B27">
      <w:pPr>
        <w:spacing w:after="0" w:line="14" w:lineRule="auto"/>
        <w:rPr>
          <w:rFonts w:ascii="Helvetica" w:hAnsi="Helvetica"/>
        </w:rPr>
      </w:pPr>
    </w:p>
    <w:p w14:paraId="43DF09D9" w14:textId="77777777" w:rsidR="00275B27" w:rsidRDefault="00275B27">
      <w:pPr>
        <w:spacing w:after="0" w:line="14" w:lineRule="auto"/>
        <w:rPr>
          <w:rFonts w:ascii="Helvetica" w:hAnsi="Helvetica"/>
        </w:rPr>
      </w:pPr>
    </w:p>
    <w:p w14:paraId="5E89992E" w14:textId="77777777" w:rsidR="00275B27" w:rsidRDefault="00275B27">
      <w:pPr>
        <w:spacing w:after="0" w:line="14" w:lineRule="auto"/>
        <w:rPr>
          <w:rFonts w:ascii="Helvetica" w:hAnsi="Helvetica"/>
        </w:rPr>
      </w:pPr>
    </w:p>
    <w:p w14:paraId="5FC3F192" w14:textId="2C51FF0B" w:rsidR="00C275F4" w:rsidRDefault="00C275F4">
      <w:pPr>
        <w:spacing w:after="0" w:line="14" w:lineRule="auto"/>
        <w:rPr>
          <w:rFonts w:ascii="Helvetica" w:hAnsi="Helvetica"/>
        </w:rPr>
      </w:pPr>
    </w:p>
    <w:p w14:paraId="7B175A75" w14:textId="77777777" w:rsidR="00C275F4" w:rsidRDefault="00C275F4">
      <w:pPr>
        <w:spacing w:after="0" w:line="14" w:lineRule="auto"/>
        <w:rPr>
          <w:rFonts w:ascii="Helvetica" w:hAnsi="Helvetica"/>
        </w:rPr>
      </w:pPr>
    </w:p>
    <w:p w14:paraId="49F63456" w14:textId="77777777" w:rsidR="00C275F4" w:rsidRDefault="00C275F4">
      <w:pPr>
        <w:spacing w:after="0" w:line="14" w:lineRule="auto"/>
        <w:rPr>
          <w:rFonts w:ascii="Helvetica" w:hAnsi="Helvetica"/>
        </w:rPr>
      </w:pPr>
    </w:p>
    <w:p w14:paraId="468E95C6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6714B035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FB8D4F2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0CE0CC7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4BCCDEFF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0D93B907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772DF398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38E6F4F2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0F4FC2F5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01F6D8B8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75E4C8A8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64F2CF9D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213B13F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883975A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4B522CE3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2A90EE76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518F139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78EACEB4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6308B5AA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602E38B6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684284EB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AF20D4D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2F52C53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62B22E76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68AD5B8D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D9E25A2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716A9E5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B807B33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6B033887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759C8D8C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1EF3377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20961C99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39D3CE2F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0D99A82F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AD5D503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859A7EF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028C5F7C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E37BB7D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B208108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4902D97C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0D5E5220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76815490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A960854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48CA6DA2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8DCC801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68F19445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6D206F7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261FACA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3DECEAE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25ABC500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49B15808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338B0C3D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7861581F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497EA6E8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AD5DFAF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9F30868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B962A5E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6AE40E8B" w14:textId="76A0D2E1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4A0EE5C1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3890EF4F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2B398D81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9F6659A" w14:textId="580E8246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CA4B9AF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36744844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26051C71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2D20D652" w14:textId="60B20B4E" w:rsidR="009427ED" w:rsidRDefault="009427ED" w:rsidP="00C275F4">
      <w:pPr>
        <w:spacing w:after="0" w:line="14" w:lineRule="auto"/>
        <w:rPr>
          <w:rFonts w:ascii="Helvetica" w:hAnsi="Helvetic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EA9A7" wp14:editId="59D02CEC">
                <wp:simplePos x="0" y="0"/>
                <wp:positionH relativeFrom="column">
                  <wp:posOffset>2094865</wp:posOffset>
                </wp:positionH>
                <wp:positionV relativeFrom="page">
                  <wp:posOffset>3340100</wp:posOffset>
                </wp:positionV>
                <wp:extent cx="3683635" cy="15595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635" cy="155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95BBCE" w14:textId="2A3780AC" w:rsidR="00C275F4" w:rsidRPr="000550E3" w:rsidRDefault="00C275F4" w:rsidP="009427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0550E3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TÍTULO DO RELATÓRIO DE DISSERTAÇÃO/PROJETO/EST</w:t>
                            </w:r>
                            <w:r w:rsidR="008B29F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ÁGIO/PROJETO DE INVESTIGAÇÃO </w:t>
                            </w:r>
                          </w:p>
                          <w:p w14:paraId="2452B098" w14:textId="77777777" w:rsidR="00C275F4" w:rsidRPr="009F06EA" w:rsidRDefault="00C275F4" w:rsidP="009427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34D7A48" w14:textId="77777777" w:rsidR="00C275F4" w:rsidRPr="009F06EA" w:rsidRDefault="00C275F4" w:rsidP="009427E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F06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(Letra maiúscula, fonte </w:t>
                            </w:r>
                            <w:proofErr w:type="spellStart"/>
                            <w:r w:rsidRPr="009F06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Arial</w:t>
                            </w:r>
                            <w:proofErr w:type="spellEnd"/>
                            <w:r w:rsidRPr="009F06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bold, corpo 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EDEA9A7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64.95pt;margin-top:263pt;width:290.05pt;height:1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" filled="f" stroked="f">
                <v:textbox>
                  <w:txbxContent>
                    <w:p w14:paraId="6D95BBCE" w14:textId="2A3780AC" w:rsidR="00C275F4" w:rsidRPr="000550E3" w:rsidRDefault="00C275F4" w:rsidP="009427E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0550E3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TÍTULO DO RELATÓRIO DE DISSERTAÇÃO/PROJETO/EST</w:t>
                      </w:r>
                      <w:r w:rsidR="008B29F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ÁGIO/PROJETO DE INVESTIGAÇÃO </w:t>
                      </w:r>
                    </w:p>
                    <w:p w14:paraId="2452B098" w14:textId="77777777" w:rsidR="00C275F4" w:rsidRPr="009F06EA" w:rsidRDefault="00C275F4" w:rsidP="009427ED">
                      <w:p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34D7A48" w14:textId="77777777" w:rsidR="00C275F4" w:rsidRPr="009F06EA" w:rsidRDefault="00C275F4" w:rsidP="009427E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F06E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(Letra maiúscula, fonte </w:t>
                      </w:r>
                      <w:proofErr w:type="spellStart"/>
                      <w:r w:rsidRPr="009F06EA">
                        <w:rPr>
                          <w:rFonts w:ascii="Arial" w:hAnsi="Arial" w:cs="Arial"/>
                          <w:sz w:val="16"/>
                          <w:szCs w:val="16"/>
                        </w:rPr>
                        <w:t>Arial</w:t>
                      </w:r>
                      <w:proofErr w:type="spellEnd"/>
                      <w:r w:rsidRPr="009F06EA">
                        <w:rPr>
                          <w:rFonts w:ascii="Arial" w:hAnsi="Arial" w:cs="Arial"/>
                          <w:sz w:val="16"/>
                          <w:szCs w:val="16"/>
                        </w:rPr>
                        <w:t>, bold, corpo 16)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0E065" wp14:editId="0B6B9D77">
                <wp:simplePos x="0" y="0"/>
                <wp:positionH relativeFrom="column">
                  <wp:posOffset>1270</wp:posOffset>
                </wp:positionH>
                <wp:positionV relativeFrom="page">
                  <wp:posOffset>3345180</wp:posOffset>
                </wp:positionV>
                <wp:extent cx="2032000" cy="155448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CF9B" w14:textId="77777777" w:rsidR="009427ED" w:rsidRPr="002A39E7" w:rsidRDefault="009427ED" w:rsidP="009427E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A39E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NOME COMPLETO DO AUTOR DO RELATÓRIO</w:t>
                            </w:r>
                          </w:p>
                          <w:p w14:paraId="3C913684" w14:textId="77777777" w:rsidR="009427ED" w:rsidRPr="000550E3" w:rsidRDefault="009427ED" w:rsidP="009427E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5A3094BD" w14:textId="29E52B30" w:rsidR="009427ED" w:rsidRDefault="009427ED" w:rsidP="009427ED">
                            <w:pPr>
                              <w:jc w:val="right"/>
                            </w:pPr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(Letra maiúscula, fonte </w:t>
                            </w:r>
                            <w:proofErr w:type="spellStart"/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Arial</w:t>
                            </w:r>
                            <w:proofErr w:type="spellEnd"/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regular, corpo 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E20E065" id="Text Box 7" o:spid="_x0000_s1027" type="#_x0000_t202" style="position:absolute;margin-left:.1pt;margin-top:263.4pt;width:160pt;height:122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" filled="f" stroked="f">
                <v:textbox>
                  <w:txbxContent>
                    <w:p w14:paraId="1588CF9B" w14:textId="77777777" w:rsidR="009427ED" w:rsidRPr="002A39E7" w:rsidRDefault="009427ED" w:rsidP="009427E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A39E7">
                        <w:rPr>
                          <w:rFonts w:ascii="Arial" w:hAnsi="Arial" w:cs="Arial"/>
                          <w:sz w:val="32"/>
                          <w:szCs w:val="32"/>
                        </w:rPr>
                        <w:t>NOME COMPLETO DO AUTOR DO RELATÓRIO</w:t>
                      </w:r>
                    </w:p>
                    <w:p w14:paraId="3C913684" w14:textId="77777777" w:rsidR="009427ED" w:rsidRPr="000550E3" w:rsidRDefault="009427ED" w:rsidP="009427E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5A3094BD" w14:textId="29E52B30" w:rsidR="009427ED" w:rsidRDefault="009427ED" w:rsidP="009427ED">
                      <w:pPr>
                        <w:jc w:val="right"/>
                      </w:pPr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(Letra maiúscula, fonte </w:t>
                      </w:r>
                      <w:proofErr w:type="spellStart"/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>Arial</w:t>
                      </w:r>
                      <w:proofErr w:type="spellEnd"/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>, regular, corpo 16)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9C76E2B" w14:textId="5841743C" w:rsidR="009427ED" w:rsidRDefault="003A2BBC">
      <w:pPr>
        <w:spacing w:after="0" w:line="240" w:lineRule="auto"/>
        <w:rPr>
          <w:rFonts w:ascii="Helvetica" w:hAnsi="Helvetic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04384" wp14:editId="7411F3D0">
                <wp:simplePos x="0" y="0"/>
                <wp:positionH relativeFrom="column">
                  <wp:posOffset>2094865</wp:posOffset>
                </wp:positionH>
                <wp:positionV relativeFrom="page">
                  <wp:posOffset>5842000</wp:posOffset>
                </wp:positionV>
                <wp:extent cx="3493135" cy="1041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135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66C5E4" w14:textId="41665D47" w:rsidR="00C275F4" w:rsidRDefault="00C275F4" w:rsidP="009427ED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</w:pPr>
                            <w:r w:rsidRPr="008B5E9C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>Relatório</w:t>
                            </w:r>
                            <w:r w:rsidRPr="008B5E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5E9C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>de</w:t>
                            </w:r>
                            <w:r w:rsidRPr="008B5E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5E9C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>Dissertação</w:t>
                            </w:r>
                            <w:r w:rsidR="00326BB8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>/projeto/estágio/proje</w:t>
                            </w:r>
                            <w:r w:rsidR="008B29F6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>to de investigação</w:t>
                            </w:r>
                            <w:r w:rsidRPr="008B5E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5E9C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>do</w:t>
                            </w:r>
                            <w:r w:rsidRPr="008B5E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5E9C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>Mestrado</w:t>
                            </w:r>
                            <w:r w:rsidRPr="008B5E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5E9C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>em</w:t>
                            </w: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8C28B41" w14:textId="77777777" w:rsidR="00C275F4" w:rsidRDefault="00C275F4" w:rsidP="009427E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5E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8B5E9C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>Nome</w:t>
                            </w:r>
                            <w:r w:rsidRPr="008B5E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5E9C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>do</w:t>
                            </w:r>
                            <w:r w:rsidRPr="008B5E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5E9C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  <w:t>curso</w:t>
                            </w:r>
                            <w:r w:rsidRPr="008B5E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A6504C5" w14:textId="77777777" w:rsidR="00C275F4" w:rsidRDefault="00C275F4" w:rsidP="009427ED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074D056" w14:textId="77777777" w:rsidR="00C275F4" w:rsidRPr="00B22EB3" w:rsidRDefault="00C275F4" w:rsidP="009427ED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(Fonte </w:t>
                            </w:r>
                            <w:proofErr w:type="spellStart"/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Arial</w:t>
                            </w:r>
                            <w:proofErr w:type="spellEnd"/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regular, corpo 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043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164.95pt;margin-top:460pt;width:275.05pt;height: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" filled="f" stroked="f">
                <v:textbox>
                  <w:txbxContent>
                    <w:p w14:paraId="5366C5E4" w14:textId="41665D47" w:rsidR="00C275F4" w:rsidRDefault="00C275F4" w:rsidP="009427ED">
                      <w:pPr>
                        <w:spacing w:after="0" w:line="240" w:lineRule="auto"/>
                        <w:jc w:val="both"/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</w:pPr>
                      <w:r w:rsidRPr="008B5E9C"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>Relatório</w:t>
                      </w:r>
                      <w:r w:rsidRPr="008B5E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B5E9C"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>de</w:t>
                      </w:r>
                      <w:r w:rsidRPr="008B5E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B5E9C"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>Dissertação</w:t>
                      </w:r>
                      <w:r w:rsidR="00326BB8"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>/projeto/estágio/proje</w:t>
                      </w:r>
                      <w:r w:rsidR="008B29F6"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>to de investigação</w:t>
                      </w:r>
                      <w:r w:rsidRPr="008B5E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B5E9C"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>do</w:t>
                      </w:r>
                      <w:r w:rsidRPr="008B5E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B5E9C"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>Mestrado</w:t>
                      </w:r>
                      <w:r w:rsidRPr="008B5E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B5E9C"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>em</w:t>
                      </w: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8C28B41" w14:textId="77777777" w:rsidR="00C275F4" w:rsidRDefault="00C275F4" w:rsidP="009427E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5E9C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Pr="008B5E9C"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>Nome</w:t>
                      </w:r>
                      <w:r w:rsidRPr="008B5E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B5E9C"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>do</w:t>
                      </w:r>
                      <w:r w:rsidRPr="008B5E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B5E9C"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t>curso</w:t>
                      </w:r>
                      <w:r w:rsidRPr="008B5E9C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4A6504C5" w14:textId="77777777" w:rsidR="00C275F4" w:rsidRDefault="00C275F4" w:rsidP="009427ED">
                      <w:pPr>
                        <w:spacing w:after="0" w:line="240" w:lineRule="auto"/>
                        <w:jc w:val="both"/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</w:pPr>
                    </w:p>
                    <w:p w14:paraId="2074D056" w14:textId="77777777" w:rsidR="00C275F4" w:rsidRPr="00B22EB3" w:rsidRDefault="00C275F4" w:rsidP="009427ED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(Fonte </w:t>
                      </w:r>
                      <w:proofErr w:type="spellStart"/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>Arial</w:t>
                      </w:r>
                      <w:proofErr w:type="spellEnd"/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>, regular, corpo 12)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27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C8838" wp14:editId="064B01B4">
                <wp:simplePos x="0" y="0"/>
                <wp:positionH relativeFrom="column">
                  <wp:posOffset>2098675</wp:posOffset>
                </wp:positionH>
                <wp:positionV relativeFrom="page">
                  <wp:posOffset>7393940</wp:posOffset>
                </wp:positionV>
                <wp:extent cx="3493135" cy="112522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135" cy="1125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1DC451" w14:textId="0F154237" w:rsidR="00C275F4" w:rsidRPr="00C275F4" w:rsidRDefault="00C275F4" w:rsidP="009427E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275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ORIENTADOR</w:t>
                            </w:r>
                          </w:p>
                          <w:p w14:paraId="72014079" w14:textId="77777777" w:rsidR="00C275F4" w:rsidRPr="00C275F4" w:rsidRDefault="00C275F4" w:rsidP="009427E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C275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Grau, Nome) </w:t>
                            </w:r>
                          </w:p>
                          <w:p w14:paraId="3513551F" w14:textId="77777777" w:rsidR="00C275F4" w:rsidRDefault="00C275F4" w:rsidP="009427ED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1B56725" w14:textId="77777777" w:rsidR="00C275F4" w:rsidRPr="00B22EB3" w:rsidRDefault="00C275F4" w:rsidP="009427ED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(Fonte </w:t>
                            </w:r>
                            <w:proofErr w:type="spellStart"/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Arial</w:t>
                            </w:r>
                            <w:proofErr w:type="spellEnd"/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regular, corpo 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C8838" id="Text Box 4" o:spid="_x0000_s1029" type="#_x0000_t202" style="position:absolute;margin-left:165.25pt;margin-top:582.2pt;width:275.05pt;height:8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" filled="f" stroked="f">
                <v:textbox>
                  <w:txbxContent>
                    <w:p w14:paraId="551DC451" w14:textId="0F154237" w:rsidR="00C275F4" w:rsidRPr="00C275F4" w:rsidRDefault="00C275F4" w:rsidP="009427ED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275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ORIENTADOR</w:t>
                      </w:r>
                    </w:p>
                    <w:p w14:paraId="72014079" w14:textId="77777777" w:rsidR="00C275F4" w:rsidRPr="00C275F4" w:rsidRDefault="00C275F4" w:rsidP="009427ED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Pr="00C275F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Grau, Nome) </w:t>
                      </w:r>
                    </w:p>
                    <w:p w14:paraId="3513551F" w14:textId="77777777" w:rsidR="00C275F4" w:rsidRDefault="00C275F4" w:rsidP="009427ED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1B56725" w14:textId="77777777" w:rsidR="00C275F4" w:rsidRPr="00B22EB3" w:rsidRDefault="00C275F4" w:rsidP="009427ED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(Fonte </w:t>
                      </w:r>
                      <w:proofErr w:type="spellStart"/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>Arial</w:t>
                      </w:r>
                      <w:proofErr w:type="spellEnd"/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>, regular, corpo 12)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27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73C6F" wp14:editId="52002E5F">
                <wp:simplePos x="0" y="0"/>
                <wp:positionH relativeFrom="column">
                  <wp:posOffset>2097405</wp:posOffset>
                </wp:positionH>
                <wp:positionV relativeFrom="page">
                  <wp:posOffset>9341485</wp:posOffset>
                </wp:positionV>
                <wp:extent cx="3110865" cy="604520"/>
                <wp:effectExtent l="0" t="0" r="0" b="50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E7D69" w14:textId="39B8E34C" w:rsidR="009427ED" w:rsidRPr="00BA1D9D" w:rsidRDefault="009427ED" w:rsidP="009427ED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Data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da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0BC4">
                              <w:rPr>
                                <w:rFonts w:ascii="Arial" w:eastAsia="Calibri" w:hAnsi="Arial" w:cs="Arial"/>
                              </w:rPr>
                              <w:t>realização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da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prova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mês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e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ano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0AB3F519" w14:textId="1FFDEE21" w:rsidR="009427ED" w:rsidRDefault="009427ED" w:rsidP="009427ED"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(Fonte </w:t>
                            </w:r>
                            <w:proofErr w:type="spellStart"/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Arial</w:t>
                            </w:r>
                            <w:proofErr w:type="spellEnd"/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regular, corpo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1E773C6F" id="Text Box 6" o:spid="_x0000_s1030" type="#_x0000_t202" style="position:absolute;margin-left:165.15pt;margin-top:735.55pt;width:244.95pt;height:4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" filled="f" stroked="f">
                <v:textbox>
                  <w:txbxContent>
                    <w:p w14:paraId="0C5E7D69" w14:textId="39B8E34C" w:rsidR="009427ED" w:rsidRPr="00BA1D9D" w:rsidRDefault="009427ED" w:rsidP="009427ED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BA1D9D">
                        <w:rPr>
                          <w:rFonts w:ascii="Arial" w:eastAsia="Calibri" w:hAnsi="Arial" w:cs="Arial"/>
                        </w:rPr>
                        <w:t>Data</w:t>
                      </w:r>
                      <w:r w:rsidRPr="00BA1D9D">
                        <w:rPr>
                          <w:rFonts w:ascii="Arial" w:hAnsi="Arial" w:cs="Arial"/>
                        </w:rPr>
                        <w:t xml:space="preserve"> </w:t>
                      </w:r>
                      <w:r w:rsidRPr="00BA1D9D">
                        <w:rPr>
                          <w:rFonts w:ascii="Arial" w:eastAsia="Calibri" w:hAnsi="Arial" w:cs="Arial"/>
                        </w:rPr>
                        <w:t>da</w:t>
                      </w:r>
                      <w:r w:rsidRPr="00BA1D9D">
                        <w:rPr>
                          <w:rFonts w:ascii="Arial" w:hAnsi="Arial" w:cs="Arial"/>
                        </w:rPr>
                        <w:t xml:space="preserve"> </w:t>
                      </w:r>
                      <w:r w:rsidR="002A0BC4">
                        <w:rPr>
                          <w:rFonts w:ascii="Arial" w:eastAsia="Calibri" w:hAnsi="Arial" w:cs="Arial"/>
                        </w:rPr>
                        <w:t>realização</w:t>
                      </w:r>
                      <w:bookmarkStart w:id="1" w:name="_GoBack"/>
                      <w:bookmarkEnd w:id="1"/>
                      <w:r w:rsidRPr="00BA1D9D">
                        <w:rPr>
                          <w:rFonts w:ascii="Arial" w:hAnsi="Arial" w:cs="Arial"/>
                        </w:rPr>
                        <w:t xml:space="preserve"> </w:t>
                      </w:r>
                      <w:r w:rsidRPr="00BA1D9D">
                        <w:rPr>
                          <w:rFonts w:ascii="Arial" w:eastAsia="Calibri" w:hAnsi="Arial" w:cs="Arial"/>
                        </w:rPr>
                        <w:t>da</w:t>
                      </w:r>
                      <w:r w:rsidRPr="00BA1D9D">
                        <w:rPr>
                          <w:rFonts w:ascii="Arial" w:hAnsi="Arial" w:cs="Arial"/>
                        </w:rPr>
                        <w:t xml:space="preserve"> </w:t>
                      </w:r>
                      <w:r w:rsidRPr="00BA1D9D">
                        <w:rPr>
                          <w:rFonts w:ascii="Arial" w:eastAsia="Calibri" w:hAnsi="Arial" w:cs="Arial"/>
                        </w:rPr>
                        <w:t>prova</w:t>
                      </w:r>
                      <w:r w:rsidRPr="00BA1D9D">
                        <w:rPr>
                          <w:rFonts w:ascii="Arial" w:hAnsi="Arial" w:cs="Arial"/>
                        </w:rPr>
                        <w:t xml:space="preserve"> (</w:t>
                      </w:r>
                      <w:r w:rsidRPr="00BA1D9D">
                        <w:rPr>
                          <w:rFonts w:ascii="Arial" w:eastAsia="Calibri" w:hAnsi="Arial" w:cs="Arial"/>
                        </w:rPr>
                        <w:t>mês</w:t>
                      </w:r>
                      <w:r w:rsidRPr="00BA1D9D">
                        <w:rPr>
                          <w:rFonts w:ascii="Arial" w:hAnsi="Arial" w:cs="Arial"/>
                        </w:rPr>
                        <w:t xml:space="preserve"> </w:t>
                      </w:r>
                      <w:r w:rsidRPr="00BA1D9D">
                        <w:rPr>
                          <w:rFonts w:ascii="Arial" w:eastAsia="Calibri" w:hAnsi="Arial" w:cs="Arial"/>
                        </w:rPr>
                        <w:t>e</w:t>
                      </w:r>
                      <w:r w:rsidRPr="00BA1D9D">
                        <w:rPr>
                          <w:rFonts w:ascii="Arial" w:hAnsi="Arial" w:cs="Arial"/>
                        </w:rPr>
                        <w:t xml:space="preserve"> </w:t>
                      </w:r>
                      <w:r w:rsidRPr="00BA1D9D">
                        <w:rPr>
                          <w:rFonts w:ascii="Arial" w:eastAsia="Calibri" w:hAnsi="Arial" w:cs="Arial"/>
                        </w:rPr>
                        <w:t>ano</w:t>
                      </w:r>
                      <w:r w:rsidRPr="00BA1D9D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0AB3F519" w14:textId="1FFDEE21" w:rsidR="009427ED" w:rsidRDefault="009427ED" w:rsidP="009427ED"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>(Fonte Arial, regular, corpo 10)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27ED">
        <w:rPr>
          <w:rFonts w:ascii="Helvetica" w:hAnsi="Helvetica"/>
        </w:rPr>
        <w:br w:type="page"/>
      </w:r>
    </w:p>
    <w:p w14:paraId="5853817B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FCAD543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03646481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3D705153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8ECBA4A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4CB37A41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C65F37F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0E3B077C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099AEA4E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71B660A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1264DD9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05854ADD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6595A945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398BA39E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3D10BF49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46873A05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4CC9BE3D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7293FDA1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3275F0AA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719E883D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69DD8E3C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73A67A39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4ABC229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C4476A2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49881997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054A8F8C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871B199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5CB6F5D9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720279AB" w14:textId="77777777" w:rsidR="009427ED" w:rsidRDefault="009427ED" w:rsidP="00C275F4">
      <w:pPr>
        <w:spacing w:after="0" w:line="14" w:lineRule="auto"/>
        <w:rPr>
          <w:rFonts w:ascii="Helvetica" w:hAnsi="Helvetica"/>
        </w:rPr>
      </w:pPr>
    </w:p>
    <w:p w14:paraId="104A2D83" w14:textId="40BB89C8" w:rsidR="00C275F4" w:rsidRPr="008255A3" w:rsidRDefault="002A0BC4" w:rsidP="00C275F4">
      <w:pPr>
        <w:spacing w:after="0" w:line="14" w:lineRule="auto"/>
        <w:rPr>
          <w:rFonts w:ascii="Helvetica" w:hAnsi="Helvetic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0686A" wp14:editId="35883F26">
                <wp:simplePos x="0" y="0"/>
                <wp:positionH relativeFrom="column">
                  <wp:posOffset>2094865</wp:posOffset>
                </wp:positionH>
                <wp:positionV relativeFrom="page">
                  <wp:posOffset>3340100</wp:posOffset>
                </wp:positionV>
                <wp:extent cx="3683635" cy="155956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635" cy="155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5D4849" w14:textId="54B0BAD4" w:rsidR="009427ED" w:rsidRPr="000550E3" w:rsidRDefault="009427ED" w:rsidP="009427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0550E3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 w:rsidR="008B29F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ÍTULO DO RELATÓRIO</w:t>
                            </w:r>
                            <w:r w:rsidRPr="000550E3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DE DISSERTAÇÃO/PROJETO/ESTÁGIO/PROJETO DE INVESTIGAÇÃO </w:t>
                            </w:r>
                          </w:p>
                          <w:p w14:paraId="54AAFF05" w14:textId="77777777" w:rsidR="009427ED" w:rsidRPr="000550E3" w:rsidRDefault="009427ED" w:rsidP="009427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F064F3D" w14:textId="77777777" w:rsidR="009427ED" w:rsidRPr="00B22EB3" w:rsidRDefault="009427ED" w:rsidP="009427E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(Letra maiúscula, fonte </w:t>
                            </w:r>
                            <w:proofErr w:type="spellStart"/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Arial</w:t>
                            </w:r>
                            <w:proofErr w:type="spellEnd"/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bold, corpo 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E40686A" id="Text Box 8" o:spid="_x0000_s1031" type="#_x0000_t202" style="position:absolute;margin-left:164.95pt;margin-top:263pt;width:290.05pt;height:1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" filled="f" stroked="f">
                <v:textbox>
                  <w:txbxContent>
                    <w:p w14:paraId="4B5D4849" w14:textId="54B0BAD4" w:rsidR="009427ED" w:rsidRPr="000550E3" w:rsidRDefault="009427ED" w:rsidP="009427E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0550E3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T</w:t>
                      </w:r>
                      <w:r w:rsidR="008B29F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ÍTULO DO RELATÓRIO</w:t>
                      </w:r>
                      <w:r w:rsidRPr="000550E3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DE DISSERTAÇÃO/PROJETO/ESTÁGIO/PROJETO DE INVESTIGAÇÃO </w:t>
                      </w:r>
                    </w:p>
                    <w:p w14:paraId="54AAFF05" w14:textId="77777777" w:rsidR="009427ED" w:rsidRPr="000550E3" w:rsidRDefault="009427ED" w:rsidP="009427ED">
                      <w:p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F064F3D" w14:textId="77777777" w:rsidR="009427ED" w:rsidRPr="00B22EB3" w:rsidRDefault="009427ED" w:rsidP="009427E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>(Letra maiúscula, fonte Arial, bold, corpo 16)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537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D86BE" wp14:editId="6CB44083">
                <wp:simplePos x="0" y="0"/>
                <wp:positionH relativeFrom="column">
                  <wp:posOffset>2094865</wp:posOffset>
                </wp:positionH>
                <wp:positionV relativeFrom="page">
                  <wp:posOffset>6362700</wp:posOffset>
                </wp:positionV>
                <wp:extent cx="3493135" cy="2763520"/>
                <wp:effectExtent l="0" t="0" r="0" b="508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135" cy="276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C00185" w14:textId="79956738" w:rsidR="006537EE" w:rsidRPr="006537EE" w:rsidRDefault="006537EE" w:rsidP="006537EE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537E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JÚRI</w:t>
                            </w:r>
                          </w:p>
                          <w:p w14:paraId="73A5C115" w14:textId="77777777" w:rsidR="006537EE" w:rsidRPr="006537EE" w:rsidRDefault="006537EE" w:rsidP="006537EE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074440" w14:textId="77777777" w:rsidR="006537EE" w:rsidRPr="006537EE" w:rsidRDefault="006537EE" w:rsidP="006537EE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537EE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Presidente:</w:t>
                            </w:r>
                            <w:r w:rsidRPr="006537E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(Grau, Nome, Instituição)</w:t>
                            </w:r>
                          </w:p>
                          <w:p w14:paraId="28D22B89" w14:textId="77777777" w:rsidR="006537EE" w:rsidRPr="006537EE" w:rsidRDefault="006537EE" w:rsidP="006537EE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537EE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Orientador:</w:t>
                            </w:r>
                            <w:r w:rsidRPr="006537E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(Grau, Nome, Instituição)</w:t>
                            </w:r>
                          </w:p>
                          <w:p w14:paraId="21DCE9E8" w14:textId="77777777" w:rsidR="006537EE" w:rsidRPr="006537EE" w:rsidRDefault="006537EE" w:rsidP="006537EE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537EE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Vogal:</w:t>
                            </w:r>
                            <w:r w:rsidRPr="006537E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(Grau, Nome, Instituição)</w:t>
                            </w:r>
                          </w:p>
                          <w:p w14:paraId="3E34B73A" w14:textId="33063988" w:rsidR="009427ED" w:rsidRPr="006537EE" w:rsidRDefault="006537EE" w:rsidP="006537EE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537EE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Vogal:</w:t>
                            </w:r>
                            <w:r w:rsidRPr="006537E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(Grau, Nome, Instituição)</w:t>
                            </w:r>
                          </w:p>
                          <w:p w14:paraId="1E381D4F" w14:textId="77777777" w:rsidR="006537EE" w:rsidRDefault="006537EE" w:rsidP="006537EE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765F6AA" w14:textId="5D34A29C" w:rsidR="009427ED" w:rsidRPr="00B22EB3" w:rsidRDefault="006537EE" w:rsidP="009427ED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(Fonte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Arial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regular, corpo 11</w:t>
                            </w:r>
                            <w:r w:rsidR="009427ED"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CDD86BE" id="Text Box 9" o:spid="_x0000_s1031" type="#_x0000_t202" style="position:absolute;margin-left:164.95pt;margin-top:501pt;width:275.05pt;height:2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" filled="f" stroked="f">
                <v:fill o:detectmouseclick="t"/>
                <v:textbox>
                  <w:txbxContent>
                    <w:p w14:paraId="6AC00185" w14:textId="79956738" w:rsidR="006537EE" w:rsidRPr="006537EE" w:rsidRDefault="006537EE" w:rsidP="006537EE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537E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JÚRI</w:t>
                      </w:r>
                    </w:p>
                    <w:p w14:paraId="73A5C115" w14:textId="77777777" w:rsidR="006537EE" w:rsidRPr="006537EE" w:rsidRDefault="006537EE" w:rsidP="006537EE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074440" w14:textId="77777777" w:rsidR="006537EE" w:rsidRPr="006537EE" w:rsidRDefault="006537EE" w:rsidP="006537EE">
                      <w:pPr>
                        <w:spacing w:after="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537EE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Presidente:</w:t>
                      </w:r>
                      <w:r w:rsidRPr="006537E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(Grau, Nome, Instituição)</w:t>
                      </w:r>
                    </w:p>
                    <w:p w14:paraId="28D22B89" w14:textId="77777777" w:rsidR="006537EE" w:rsidRPr="006537EE" w:rsidRDefault="006537EE" w:rsidP="006537EE">
                      <w:pPr>
                        <w:spacing w:after="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537EE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Orientador:</w:t>
                      </w:r>
                      <w:r w:rsidRPr="006537E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(Grau, Nome, Instituição)</w:t>
                      </w:r>
                    </w:p>
                    <w:p w14:paraId="21DCE9E8" w14:textId="77777777" w:rsidR="006537EE" w:rsidRPr="006537EE" w:rsidRDefault="006537EE" w:rsidP="006537EE">
                      <w:pPr>
                        <w:spacing w:after="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537EE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Vogal:</w:t>
                      </w:r>
                      <w:r w:rsidRPr="006537E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(Grau, Nome, Instituição)</w:t>
                      </w:r>
                    </w:p>
                    <w:p w14:paraId="3E34B73A" w14:textId="33063988" w:rsidR="009427ED" w:rsidRPr="006537EE" w:rsidRDefault="006537EE" w:rsidP="006537EE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537EE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Vogal:</w:t>
                      </w:r>
                      <w:r w:rsidRPr="006537E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(Grau, Nome, Instituição)</w:t>
                      </w:r>
                    </w:p>
                    <w:p w14:paraId="1E381D4F" w14:textId="77777777" w:rsidR="006537EE" w:rsidRDefault="006537EE" w:rsidP="006537EE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765F6AA" w14:textId="5D34A29C" w:rsidR="009427ED" w:rsidRPr="00B22EB3" w:rsidRDefault="006537EE" w:rsidP="009427ED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(Fonte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Arial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 regular, corpo 11</w:t>
                      </w:r>
                      <w:r w:rsidR="009427ED"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27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B060A" wp14:editId="185B6470">
                <wp:simplePos x="0" y="0"/>
                <wp:positionH relativeFrom="column">
                  <wp:posOffset>0</wp:posOffset>
                </wp:positionH>
                <wp:positionV relativeFrom="page">
                  <wp:posOffset>3345180</wp:posOffset>
                </wp:positionV>
                <wp:extent cx="2032000" cy="155448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05875" w14:textId="77777777" w:rsidR="009427ED" w:rsidRPr="002A39E7" w:rsidRDefault="009427ED" w:rsidP="009427E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A39E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NOME COMPLETO DO AUTOR DO RELATÓRIO</w:t>
                            </w:r>
                          </w:p>
                          <w:p w14:paraId="0FBE5B52" w14:textId="77777777" w:rsidR="009427ED" w:rsidRPr="000550E3" w:rsidRDefault="009427ED" w:rsidP="009427E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4C211F6" w14:textId="77777777" w:rsidR="009427ED" w:rsidRDefault="009427ED" w:rsidP="009427ED">
                            <w:pPr>
                              <w:jc w:val="right"/>
                            </w:pPr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(Letra maiúscula, fonte </w:t>
                            </w:r>
                            <w:proofErr w:type="spellStart"/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Arial</w:t>
                            </w:r>
                            <w:proofErr w:type="spellEnd"/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regular, corpo 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66B060A" id="Text Box 11" o:spid="_x0000_s1032" type="#_x0000_t202" style="position:absolute;margin-left:0;margin-top:263.4pt;width:160pt;height:122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" filled="f" stroked="f">
                <v:textbox>
                  <w:txbxContent>
                    <w:p w14:paraId="2E305875" w14:textId="77777777" w:rsidR="009427ED" w:rsidRPr="002A39E7" w:rsidRDefault="009427ED" w:rsidP="009427E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A39E7">
                        <w:rPr>
                          <w:rFonts w:ascii="Arial" w:hAnsi="Arial" w:cs="Arial"/>
                          <w:sz w:val="32"/>
                          <w:szCs w:val="32"/>
                        </w:rPr>
                        <w:t>NOME COMPLETO DO AUTOR DO RELATÓRIO</w:t>
                      </w:r>
                    </w:p>
                    <w:p w14:paraId="0FBE5B52" w14:textId="77777777" w:rsidR="009427ED" w:rsidRPr="000550E3" w:rsidRDefault="009427ED" w:rsidP="009427E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4C211F6" w14:textId="77777777" w:rsidR="009427ED" w:rsidRDefault="009427ED" w:rsidP="009427ED">
                      <w:pPr>
                        <w:jc w:val="right"/>
                      </w:pPr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(Letra maiúscula, fonte </w:t>
                      </w:r>
                      <w:proofErr w:type="spellStart"/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>Arial</w:t>
                      </w:r>
                      <w:proofErr w:type="spellEnd"/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>, regular, corpo 16)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27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EC5882" wp14:editId="75A1A162">
                <wp:simplePos x="0" y="0"/>
                <wp:positionH relativeFrom="column">
                  <wp:posOffset>2096135</wp:posOffset>
                </wp:positionH>
                <wp:positionV relativeFrom="page">
                  <wp:posOffset>9341485</wp:posOffset>
                </wp:positionV>
                <wp:extent cx="3110865" cy="604520"/>
                <wp:effectExtent l="0" t="0" r="0" b="508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89921" w14:textId="77777777" w:rsidR="009427ED" w:rsidRPr="00BA1D9D" w:rsidRDefault="009427ED" w:rsidP="009427ED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Data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da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realização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da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prova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mês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e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A1D9D">
                              <w:rPr>
                                <w:rFonts w:ascii="Arial" w:eastAsia="Calibri" w:hAnsi="Arial" w:cs="Arial"/>
                              </w:rPr>
                              <w:t>ano</w:t>
                            </w:r>
                            <w:r w:rsidRPr="00BA1D9D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64876B04" w14:textId="77777777" w:rsidR="009427ED" w:rsidRDefault="009427ED" w:rsidP="009427ED"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(Fonte </w:t>
                            </w:r>
                            <w:proofErr w:type="spellStart"/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Arial</w:t>
                            </w:r>
                            <w:proofErr w:type="spellEnd"/>
                            <w:r w:rsidRPr="000D41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regular, corpo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4EC5882" id="Text Box 10" o:spid="_x0000_s1034" type="#_x0000_t202" style="position:absolute;margin-left:165.05pt;margin-top:735.55pt;width:244.95pt;height:47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" filled="f" stroked="f">
                <v:textbox>
                  <w:txbxContent>
                    <w:p w14:paraId="44289921" w14:textId="77777777" w:rsidR="009427ED" w:rsidRPr="00BA1D9D" w:rsidRDefault="009427ED" w:rsidP="009427ED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BA1D9D">
                        <w:rPr>
                          <w:rFonts w:ascii="Arial" w:eastAsia="Calibri" w:hAnsi="Arial" w:cs="Arial"/>
                        </w:rPr>
                        <w:t>Data</w:t>
                      </w:r>
                      <w:r w:rsidRPr="00BA1D9D">
                        <w:rPr>
                          <w:rFonts w:ascii="Arial" w:hAnsi="Arial" w:cs="Arial"/>
                        </w:rPr>
                        <w:t xml:space="preserve"> </w:t>
                      </w:r>
                      <w:r w:rsidRPr="00BA1D9D">
                        <w:rPr>
                          <w:rFonts w:ascii="Arial" w:eastAsia="Calibri" w:hAnsi="Arial" w:cs="Arial"/>
                        </w:rPr>
                        <w:t>da</w:t>
                      </w:r>
                      <w:r w:rsidRPr="00BA1D9D">
                        <w:rPr>
                          <w:rFonts w:ascii="Arial" w:hAnsi="Arial" w:cs="Arial"/>
                        </w:rPr>
                        <w:t xml:space="preserve"> </w:t>
                      </w:r>
                      <w:r w:rsidRPr="00BA1D9D">
                        <w:rPr>
                          <w:rFonts w:ascii="Arial" w:eastAsia="Calibri" w:hAnsi="Arial" w:cs="Arial"/>
                        </w:rPr>
                        <w:t>realização</w:t>
                      </w:r>
                      <w:r w:rsidRPr="00BA1D9D">
                        <w:rPr>
                          <w:rFonts w:ascii="Arial" w:hAnsi="Arial" w:cs="Arial"/>
                        </w:rPr>
                        <w:t xml:space="preserve"> </w:t>
                      </w:r>
                      <w:r w:rsidRPr="00BA1D9D">
                        <w:rPr>
                          <w:rFonts w:ascii="Arial" w:eastAsia="Calibri" w:hAnsi="Arial" w:cs="Arial"/>
                        </w:rPr>
                        <w:t>da</w:t>
                      </w:r>
                      <w:r w:rsidRPr="00BA1D9D">
                        <w:rPr>
                          <w:rFonts w:ascii="Arial" w:hAnsi="Arial" w:cs="Arial"/>
                        </w:rPr>
                        <w:t xml:space="preserve"> </w:t>
                      </w:r>
                      <w:r w:rsidRPr="00BA1D9D">
                        <w:rPr>
                          <w:rFonts w:ascii="Arial" w:eastAsia="Calibri" w:hAnsi="Arial" w:cs="Arial"/>
                        </w:rPr>
                        <w:t>prova</w:t>
                      </w:r>
                      <w:r w:rsidRPr="00BA1D9D">
                        <w:rPr>
                          <w:rFonts w:ascii="Arial" w:hAnsi="Arial" w:cs="Arial"/>
                        </w:rPr>
                        <w:t xml:space="preserve"> (</w:t>
                      </w:r>
                      <w:r w:rsidRPr="00BA1D9D">
                        <w:rPr>
                          <w:rFonts w:ascii="Arial" w:eastAsia="Calibri" w:hAnsi="Arial" w:cs="Arial"/>
                        </w:rPr>
                        <w:t>mês</w:t>
                      </w:r>
                      <w:r w:rsidRPr="00BA1D9D">
                        <w:rPr>
                          <w:rFonts w:ascii="Arial" w:hAnsi="Arial" w:cs="Arial"/>
                        </w:rPr>
                        <w:t xml:space="preserve"> </w:t>
                      </w:r>
                      <w:r w:rsidRPr="00BA1D9D">
                        <w:rPr>
                          <w:rFonts w:ascii="Arial" w:eastAsia="Calibri" w:hAnsi="Arial" w:cs="Arial"/>
                        </w:rPr>
                        <w:t>e</w:t>
                      </w:r>
                      <w:r w:rsidRPr="00BA1D9D">
                        <w:rPr>
                          <w:rFonts w:ascii="Arial" w:hAnsi="Arial" w:cs="Arial"/>
                        </w:rPr>
                        <w:t xml:space="preserve"> </w:t>
                      </w:r>
                      <w:r w:rsidRPr="00BA1D9D">
                        <w:rPr>
                          <w:rFonts w:ascii="Arial" w:eastAsia="Calibri" w:hAnsi="Arial" w:cs="Arial"/>
                        </w:rPr>
                        <w:t>ano</w:t>
                      </w:r>
                      <w:r w:rsidRPr="00BA1D9D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64876B04" w14:textId="77777777" w:rsidR="009427ED" w:rsidRDefault="009427ED" w:rsidP="009427ED">
                      <w:r w:rsidRPr="000D41F8">
                        <w:rPr>
                          <w:rFonts w:ascii="Arial" w:hAnsi="Arial" w:cs="Arial"/>
                          <w:sz w:val="16"/>
                          <w:szCs w:val="16"/>
                        </w:rPr>
                        <w:t>(Fonte Arial, regular, corpo 10)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27ED">
        <w:rPr>
          <w:rFonts w:ascii="Helvetica" w:hAnsi="Helvetica"/>
        </w:rPr>
        <w:t xml:space="preserve">  </w:t>
      </w:r>
    </w:p>
    <w:sectPr w:rsidR="00C275F4" w:rsidRPr="008255A3" w:rsidSect="00C275F4">
      <w:headerReference w:type="default" r:id="rId8"/>
      <w:pgSz w:w="11899" w:h="16838" w:code="9"/>
      <w:pgMar w:top="1134" w:right="1134" w:bottom="1134" w:left="1701" w:header="1134" w:footer="113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B979" w14:textId="77777777" w:rsidR="00883407" w:rsidRDefault="00883407">
      <w:pPr>
        <w:spacing w:after="0" w:line="240" w:lineRule="auto"/>
      </w:pPr>
      <w:r>
        <w:separator/>
      </w:r>
    </w:p>
  </w:endnote>
  <w:endnote w:type="continuationSeparator" w:id="0">
    <w:p w14:paraId="0211777B" w14:textId="77777777" w:rsidR="00883407" w:rsidRDefault="0088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PlusNormal-Roman">
    <w:altName w:val="Arial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FEF8" w14:textId="77777777" w:rsidR="00883407" w:rsidRDefault="00883407">
      <w:pPr>
        <w:spacing w:after="0" w:line="240" w:lineRule="auto"/>
      </w:pPr>
      <w:r>
        <w:separator/>
      </w:r>
    </w:p>
  </w:footnote>
  <w:footnote w:type="continuationSeparator" w:id="0">
    <w:p w14:paraId="63F0436E" w14:textId="77777777" w:rsidR="00883407" w:rsidRDefault="0088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CE38" w14:textId="77777777" w:rsidR="00275B27" w:rsidRPr="008255A3" w:rsidRDefault="00275B27" w:rsidP="00C4794A">
    <w:pPr>
      <w:pStyle w:val="Header"/>
      <w:tabs>
        <w:tab w:val="clear" w:pos="4320"/>
        <w:tab w:val="center" w:pos="3402"/>
      </w:tabs>
      <w:spacing w:after="0" w:line="20" w:lineRule="exact"/>
      <w:rPr>
        <w:rFonts w:ascii="Helvetica" w:hAnsi="Helvetica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" w:dllVersion="2" w:checkStyle="1"/>
  <w:proofState w:spelling="clean" w:grammar="clean"/>
  <w:attachedTemplate r:id="rId1"/>
  <w:defaultTabStop w:val="720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54"/>
    <w:rsid w:val="00195A52"/>
    <w:rsid w:val="001A2385"/>
    <w:rsid w:val="00241A6A"/>
    <w:rsid w:val="00275B27"/>
    <w:rsid w:val="002A0BC4"/>
    <w:rsid w:val="00326BB8"/>
    <w:rsid w:val="003A2BBC"/>
    <w:rsid w:val="005A41E5"/>
    <w:rsid w:val="006537EE"/>
    <w:rsid w:val="006748BC"/>
    <w:rsid w:val="00775AAB"/>
    <w:rsid w:val="00836174"/>
    <w:rsid w:val="00883407"/>
    <w:rsid w:val="008B29F6"/>
    <w:rsid w:val="00906154"/>
    <w:rsid w:val="009427ED"/>
    <w:rsid w:val="009F06EA"/>
    <w:rsid w:val="00C275F4"/>
    <w:rsid w:val="00C34F2C"/>
    <w:rsid w:val="00CC03E4"/>
    <w:rsid w:val="00E86680"/>
    <w:rsid w:val="00EF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542C21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40" w:line="240" w:lineRule="atLeast"/>
    </w:pPr>
    <w:rPr>
      <w:rFonts w:ascii="MetaPlusNormal-Roman" w:hAnsi="MetaPlusNormal-Roman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90E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0615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RINCI~1\LOCALS~1\Temp\Rar$DI50.016\IPS_oficio_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D54381-28DB-9740-8218-5C01CC3DB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IPS_oficio_i</Template>
  <TotalTime>9</TotalTime>
  <Pages>2</Pages>
  <Words>0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——X——</vt:lpstr>
    </vt:vector>
  </TitlesOfParts>
  <Company>RAN</Company>
  <LinksUpToDate>false</LinksUpToDate>
  <CharactersWithSpaces>128</CharactersWithSpaces>
  <SharedDoc>false</SharedDoc>
  <HLinks>
    <vt:vector size="6" baseType="variant">
      <vt:variant>
        <vt:i4>115</vt:i4>
      </vt:variant>
      <vt:variant>
        <vt:i4>16956</vt:i4>
      </vt:variant>
      <vt:variant>
        <vt:i4>1026</vt:i4>
      </vt:variant>
      <vt:variant>
        <vt:i4>1</vt:i4>
      </vt:variant>
      <vt:variant>
        <vt:lpwstr>ESE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——X——</dc:title>
  <dc:subject/>
  <dc:creator>GameForce</dc:creator>
  <cp:keywords/>
  <cp:lastModifiedBy>Nuno Miguel Nunes</cp:lastModifiedBy>
  <cp:revision>10</cp:revision>
  <cp:lastPrinted>2009-01-21T12:28:00Z</cp:lastPrinted>
  <dcterms:created xsi:type="dcterms:W3CDTF">2018-06-05T13:58:00Z</dcterms:created>
  <dcterms:modified xsi:type="dcterms:W3CDTF">2023-11-23T11:23:00Z</dcterms:modified>
</cp:coreProperties>
</file>